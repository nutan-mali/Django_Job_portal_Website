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70F" w:rsidRPr="006C51A7" w:rsidRDefault="00E322A9">
      <w:pPr>
        <w:pStyle w:val="Title"/>
        <w:rPr>
          <w:rFonts w:ascii="Times New Roman" w:hAnsi="Times New Roman" w:cs="Times New Roman"/>
          <w:color w:val="000000" w:themeColor="text1"/>
          <w:sz w:val="36"/>
        </w:rPr>
      </w:pPr>
      <w:r w:rsidRPr="006C51A7">
        <w:rPr>
          <w:rFonts w:ascii="Times New Roman" w:hAnsi="Times New Roman" w:cs="Times New Roman"/>
          <w:color w:val="000000" w:themeColor="text1"/>
          <w:sz w:val="36"/>
        </w:rPr>
        <w:t>‍‍</w:t>
      </w:r>
      <w:r w:rsidR="00327C50">
        <w:rPr>
          <w:rFonts w:ascii="Times New Roman" w:hAnsi="Times New Roman" w:cs="Times New Roman"/>
          <w:color w:val="000000" w:themeColor="text1"/>
          <w:sz w:val="36"/>
        </w:rPr>
        <w:t>Akshay S. Gudhate</w:t>
      </w:r>
    </w:p>
    <w:p w:rsidR="00E7370F" w:rsidRDefault="00F514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Telephone"/>
          <w:tag w:val=""/>
          <w:id w:val="-1416317146"/>
          <w:placeholder>
            <w:docPart w:val="66C70324B3C442EE90EB8A6ED6F8E31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27C5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9561214185</w:t>
          </w:r>
        </w:sdtContent>
      </w:sdt>
      <w:r w:rsidR="00E322A9" w:rsidRPr="006C51A7">
        <w:rPr>
          <w:rFonts w:ascii="Times New Roman" w:hAnsi="Times New Roman" w:cs="Times New Roman"/>
          <w:color w:val="000000" w:themeColor="text1"/>
          <w:sz w:val="24"/>
          <w:szCs w:val="24"/>
        </w:rPr>
        <w:t> | 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Email"/>
          <w:tag w:val=""/>
          <w:id w:val="-391963670"/>
          <w:placeholder>
            <w:docPart w:val="CAD62F2E51DB4D3180219831D0E89CA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27C5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gudhateas</w:t>
          </w:r>
          <w:r w:rsidR="002C0CF6" w:rsidRPr="006C51A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@gmail.com</w:t>
          </w:r>
        </w:sdtContent>
      </w:sdt>
    </w:p>
    <w:p w:rsidR="00C67184" w:rsidRPr="006C51A7" w:rsidRDefault="00C671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184" w:rsidTr="00614A3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CDDE5" w:themeFill="accent1" w:themeFillTint="66"/>
            <w:vAlign w:val="center"/>
          </w:tcPr>
          <w:p w:rsidR="00C67184" w:rsidRPr="00C67184" w:rsidRDefault="00C67184" w:rsidP="00C67184">
            <w:pPr>
              <w:spacing w:before="60"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6718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</w:t>
            </w:r>
          </w:p>
        </w:tc>
      </w:tr>
    </w:tbl>
    <w:p w:rsidR="008E3975" w:rsidRDefault="008E3975" w:rsidP="008E3975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4"/>
          <w:szCs w:val="24"/>
        </w:rPr>
      </w:pPr>
    </w:p>
    <w:p w:rsidR="00E7370F" w:rsidRPr="00F1153B" w:rsidRDefault="003B6623" w:rsidP="00B62145">
      <w:pPr>
        <w:pStyle w:val="ListBullet"/>
        <w:numPr>
          <w:ilvl w:val="0"/>
          <w:numId w:val="0"/>
        </w:numPr>
        <w:ind w:left="144" w:firstLine="57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associate with a company </w:t>
      </w:r>
      <w:r w:rsidR="00072F64">
        <w:rPr>
          <w:rFonts w:ascii="Times New Roman" w:hAnsi="Times New Roman" w:cs="Times New Roman"/>
          <w:sz w:val="24"/>
          <w:szCs w:val="24"/>
        </w:rPr>
        <w:t>which has an</w:t>
      </w:r>
      <w:r>
        <w:rPr>
          <w:rFonts w:ascii="Times New Roman" w:hAnsi="Times New Roman" w:cs="Times New Roman"/>
          <w:sz w:val="24"/>
          <w:szCs w:val="24"/>
        </w:rPr>
        <w:t xml:space="preserve"> innovative workplace and </w:t>
      </w:r>
      <w:r w:rsidR="00072F6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challenging yet dynamic environment </w:t>
      </w:r>
      <w:r w:rsidR="00072F64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072F64">
        <w:rPr>
          <w:rFonts w:ascii="Times New Roman" w:hAnsi="Times New Roman" w:cs="Times New Roman"/>
          <w:sz w:val="24"/>
          <w:szCs w:val="24"/>
        </w:rPr>
        <w:t>help me prosper commensurately with the company</w:t>
      </w:r>
      <w:r w:rsidR="006C51A7">
        <w:rPr>
          <w:rFonts w:ascii="Times New Roman" w:hAnsi="Times New Roman" w:cs="Times New Roman"/>
          <w:sz w:val="24"/>
          <w:szCs w:val="24"/>
        </w:rPr>
        <w:t>.</w:t>
      </w:r>
    </w:p>
    <w:p w:rsidR="00F1153B" w:rsidRPr="006C51A7" w:rsidRDefault="00F1153B" w:rsidP="00F1153B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9"/>
        <w:gridCol w:w="4171"/>
      </w:tblGrid>
      <w:tr w:rsidR="006D0034" w:rsidTr="006D0034">
        <w:tc>
          <w:tcPr>
            <w:tcW w:w="5189" w:type="dxa"/>
            <w:tcBorders>
              <w:top w:val="nil"/>
              <w:left w:val="nil"/>
              <w:bottom w:val="nil"/>
              <w:right w:val="nil"/>
            </w:tcBorders>
            <w:shd w:val="clear" w:color="auto" w:fill="ACDDE5" w:themeFill="accent1" w:themeFillTint="66"/>
            <w:vAlign w:val="center"/>
          </w:tcPr>
          <w:p w:rsidR="006D0034" w:rsidRPr="00C67184" w:rsidRDefault="006D0034" w:rsidP="00614A3A">
            <w:pPr>
              <w:spacing w:before="60"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EDUCATIONAL CREDENTIALS</w:t>
            </w:r>
          </w:p>
        </w:tc>
        <w:tc>
          <w:tcPr>
            <w:tcW w:w="4171" w:type="dxa"/>
            <w:tcBorders>
              <w:top w:val="nil"/>
              <w:left w:val="nil"/>
              <w:bottom w:val="nil"/>
              <w:right w:val="nil"/>
            </w:tcBorders>
            <w:shd w:val="clear" w:color="auto" w:fill="ACDDE5" w:themeFill="accent1" w:themeFillTint="66"/>
          </w:tcPr>
          <w:p w:rsidR="006D0034" w:rsidRDefault="006D0034" w:rsidP="00614A3A">
            <w:pPr>
              <w:spacing w:before="60"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F1153B" w:rsidRPr="00F1153B" w:rsidRDefault="00F1153B" w:rsidP="00F1153B"/>
    <w:tbl>
      <w:tblPr>
        <w:tblStyle w:val="TableGrid"/>
        <w:tblW w:w="9083" w:type="dxa"/>
        <w:jc w:val="center"/>
        <w:tblLook w:val="04A0" w:firstRow="1" w:lastRow="0" w:firstColumn="1" w:lastColumn="0" w:noHBand="0" w:noVBand="1"/>
      </w:tblPr>
      <w:tblGrid>
        <w:gridCol w:w="2245"/>
        <w:gridCol w:w="2296"/>
        <w:gridCol w:w="2271"/>
        <w:gridCol w:w="2271"/>
      </w:tblGrid>
      <w:tr w:rsidR="006C51A7" w:rsidRPr="00F1153B" w:rsidTr="00327C50">
        <w:trPr>
          <w:trHeight w:hRule="exact" w:val="720"/>
          <w:jc w:val="center"/>
        </w:trPr>
        <w:tc>
          <w:tcPr>
            <w:tcW w:w="1236" w:type="pct"/>
            <w:vAlign w:val="center"/>
          </w:tcPr>
          <w:p w:rsidR="002C0CF6" w:rsidRPr="00F1153B" w:rsidRDefault="002C0CF6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153B">
              <w:rPr>
                <w:rFonts w:ascii="Times New Roman" w:hAnsi="Times New Roman" w:cs="Times New Roman"/>
                <w:color w:val="000000" w:themeColor="text1"/>
                <w:szCs w:val="24"/>
              </w:rPr>
              <w:t>Exam</w:t>
            </w:r>
          </w:p>
        </w:tc>
        <w:tc>
          <w:tcPr>
            <w:tcW w:w="1264" w:type="pct"/>
            <w:vAlign w:val="center"/>
          </w:tcPr>
          <w:p w:rsidR="002C0CF6" w:rsidRPr="00F1153B" w:rsidRDefault="002C0CF6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153B">
              <w:rPr>
                <w:rFonts w:ascii="Times New Roman" w:hAnsi="Times New Roman" w:cs="Times New Roman"/>
                <w:color w:val="000000" w:themeColor="text1"/>
                <w:szCs w:val="24"/>
              </w:rPr>
              <w:t>Percentage</w:t>
            </w:r>
          </w:p>
        </w:tc>
        <w:tc>
          <w:tcPr>
            <w:tcW w:w="1250" w:type="pct"/>
            <w:vAlign w:val="center"/>
          </w:tcPr>
          <w:p w:rsidR="002C0CF6" w:rsidRPr="00F1153B" w:rsidRDefault="002C0CF6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153B">
              <w:rPr>
                <w:rFonts w:ascii="Times New Roman" w:hAnsi="Times New Roman" w:cs="Times New Roman"/>
                <w:color w:val="000000" w:themeColor="text1"/>
                <w:szCs w:val="24"/>
              </w:rPr>
              <w:t>Board/University</w:t>
            </w:r>
          </w:p>
        </w:tc>
        <w:tc>
          <w:tcPr>
            <w:tcW w:w="1250" w:type="pct"/>
            <w:vAlign w:val="center"/>
          </w:tcPr>
          <w:p w:rsidR="002C0CF6" w:rsidRPr="00F1153B" w:rsidRDefault="002C0CF6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153B">
              <w:rPr>
                <w:rFonts w:ascii="Times New Roman" w:hAnsi="Times New Roman" w:cs="Times New Roman"/>
                <w:color w:val="000000" w:themeColor="text1"/>
                <w:szCs w:val="24"/>
              </w:rPr>
              <w:t>Year</w:t>
            </w:r>
          </w:p>
        </w:tc>
      </w:tr>
      <w:tr w:rsidR="006C51A7" w:rsidRPr="00F1153B" w:rsidTr="00327C50">
        <w:trPr>
          <w:trHeight w:hRule="exact" w:val="720"/>
          <w:jc w:val="center"/>
        </w:trPr>
        <w:tc>
          <w:tcPr>
            <w:tcW w:w="1236" w:type="pct"/>
            <w:vAlign w:val="center"/>
          </w:tcPr>
          <w:p w:rsidR="006C51A7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B</w:t>
            </w:r>
            <w:r w:rsidR="006C51A7"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E</w:t>
            </w:r>
          </w:p>
        </w:tc>
        <w:tc>
          <w:tcPr>
            <w:tcW w:w="1264" w:type="pct"/>
            <w:vAlign w:val="center"/>
          </w:tcPr>
          <w:p w:rsidR="006C51A7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69.86</w:t>
            </w:r>
            <w:r w:rsidR="006C51A7"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%</w:t>
            </w:r>
          </w:p>
        </w:tc>
        <w:tc>
          <w:tcPr>
            <w:tcW w:w="1250" w:type="pct"/>
            <w:vAlign w:val="center"/>
          </w:tcPr>
          <w:p w:rsidR="006C51A7" w:rsidRPr="00F1153B" w:rsidRDefault="006C51A7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SPPU</w:t>
            </w:r>
          </w:p>
        </w:tc>
        <w:tc>
          <w:tcPr>
            <w:tcW w:w="1250" w:type="pct"/>
            <w:vAlign w:val="center"/>
          </w:tcPr>
          <w:p w:rsidR="006C51A7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2017</w:t>
            </w:r>
          </w:p>
        </w:tc>
      </w:tr>
      <w:tr w:rsidR="006C51A7" w:rsidRPr="00F1153B" w:rsidTr="00327C50">
        <w:trPr>
          <w:trHeight w:hRule="exact" w:val="720"/>
          <w:jc w:val="center"/>
        </w:trPr>
        <w:tc>
          <w:tcPr>
            <w:tcW w:w="1236" w:type="pct"/>
            <w:vAlign w:val="center"/>
          </w:tcPr>
          <w:p w:rsidR="006C51A7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T</w:t>
            </w:r>
            <w:r w:rsidR="006C51A7"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E</w:t>
            </w:r>
          </w:p>
        </w:tc>
        <w:tc>
          <w:tcPr>
            <w:tcW w:w="1264" w:type="pct"/>
            <w:vAlign w:val="center"/>
          </w:tcPr>
          <w:p w:rsidR="006C51A7" w:rsidRPr="00F1153B" w:rsidRDefault="00327C50" w:rsidP="00327C50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64.80</w:t>
            </w:r>
            <w:r w:rsidR="006C51A7"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%</w:t>
            </w:r>
          </w:p>
        </w:tc>
        <w:tc>
          <w:tcPr>
            <w:tcW w:w="1250" w:type="pct"/>
            <w:vAlign w:val="center"/>
          </w:tcPr>
          <w:p w:rsidR="006C51A7" w:rsidRPr="00F1153B" w:rsidRDefault="006C51A7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SPPU</w:t>
            </w:r>
          </w:p>
        </w:tc>
        <w:tc>
          <w:tcPr>
            <w:tcW w:w="1250" w:type="pct"/>
            <w:vAlign w:val="center"/>
          </w:tcPr>
          <w:p w:rsidR="006C51A7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2016</w:t>
            </w:r>
          </w:p>
        </w:tc>
      </w:tr>
      <w:tr w:rsidR="006C51A7" w:rsidRPr="00F1153B" w:rsidTr="00327C50">
        <w:trPr>
          <w:trHeight w:hRule="exact" w:val="720"/>
          <w:jc w:val="center"/>
        </w:trPr>
        <w:tc>
          <w:tcPr>
            <w:tcW w:w="1236" w:type="pct"/>
            <w:vAlign w:val="center"/>
          </w:tcPr>
          <w:p w:rsidR="002C0CF6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S</w:t>
            </w:r>
            <w:r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E</w:t>
            </w:r>
          </w:p>
        </w:tc>
        <w:tc>
          <w:tcPr>
            <w:tcW w:w="1264" w:type="pct"/>
            <w:vAlign w:val="center"/>
          </w:tcPr>
          <w:p w:rsidR="002C0CF6" w:rsidRPr="00F1153B" w:rsidRDefault="00327C50" w:rsidP="00327C50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53.13</w:t>
            </w:r>
            <w:r w:rsidR="002C0CF6"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%</w:t>
            </w:r>
          </w:p>
        </w:tc>
        <w:tc>
          <w:tcPr>
            <w:tcW w:w="1250" w:type="pct"/>
            <w:vAlign w:val="center"/>
          </w:tcPr>
          <w:p w:rsidR="002C0CF6" w:rsidRPr="00F1153B" w:rsidRDefault="002C0CF6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SPPU</w:t>
            </w:r>
          </w:p>
        </w:tc>
        <w:tc>
          <w:tcPr>
            <w:tcW w:w="1250" w:type="pct"/>
            <w:vAlign w:val="center"/>
          </w:tcPr>
          <w:p w:rsidR="002C0CF6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2015</w:t>
            </w:r>
          </w:p>
        </w:tc>
      </w:tr>
      <w:tr w:rsidR="006C51A7" w:rsidRPr="00F1153B" w:rsidTr="00327C50">
        <w:trPr>
          <w:trHeight w:hRule="exact" w:val="720"/>
          <w:jc w:val="center"/>
        </w:trPr>
        <w:tc>
          <w:tcPr>
            <w:tcW w:w="1236" w:type="pct"/>
            <w:vAlign w:val="center"/>
          </w:tcPr>
          <w:p w:rsidR="002C0CF6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FE</w:t>
            </w:r>
          </w:p>
        </w:tc>
        <w:tc>
          <w:tcPr>
            <w:tcW w:w="1264" w:type="pct"/>
            <w:vAlign w:val="center"/>
          </w:tcPr>
          <w:p w:rsidR="002C0CF6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59.5</w:t>
            </w:r>
            <w:r w:rsidR="002C0CF6"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0%</w:t>
            </w:r>
          </w:p>
        </w:tc>
        <w:tc>
          <w:tcPr>
            <w:tcW w:w="1250" w:type="pct"/>
            <w:vAlign w:val="center"/>
          </w:tcPr>
          <w:p w:rsidR="002C0CF6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SPPU</w:t>
            </w:r>
          </w:p>
        </w:tc>
        <w:tc>
          <w:tcPr>
            <w:tcW w:w="1250" w:type="pct"/>
            <w:vAlign w:val="center"/>
          </w:tcPr>
          <w:p w:rsidR="002C0CF6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2014</w:t>
            </w:r>
          </w:p>
        </w:tc>
      </w:tr>
      <w:tr w:rsidR="006C51A7" w:rsidRPr="00F1153B" w:rsidTr="00327C50">
        <w:trPr>
          <w:trHeight w:hRule="exact" w:val="720"/>
          <w:jc w:val="center"/>
        </w:trPr>
        <w:tc>
          <w:tcPr>
            <w:tcW w:w="1236" w:type="pct"/>
            <w:vAlign w:val="center"/>
          </w:tcPr>
          <w:p w:rsidR="002C0CF6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H</w:t>
            </w:r>
            <w:r w:rsidR="002C0CF6"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SC</w:t>
            </w:r>
          </w:p>
        </w:tc>
        <w:tc>
          <w:tcPr>
            <w:tcW w:w="1264" w:type="pct"/>
            <w:vAlign w:val="center"/>
          </w:tcPr>
          <w:p w:rsidR="002C0CF6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83.20%</w:t>
            </w:r>
          </w:p>
        </w:tc>
        <w:tc>
          <w:tcPr>
            <w:tcW w:w="1250" w:type="pct"/>
            <w:vAlign w:val="center"/>
          </w:tcPr>
          <w:p w:rsidR="002C0CF6" w:rsidRPr="00F1153B" w:rsidRDefault="002C0CF6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CBSE</w:t>
            </w:r>
          </w:p>
        </w:tc>
        <w:tc>
          <w:tcPr>
            <w:tcW w:w="1250" w:type="pct"/>
            <w:vAlign w:val="center"/>
          </w:tcPr>
          <w:p w:rsidR="002C0CF6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2013</w:t>
            </w:r>
          </w:p>
        </w:tc>
      </w:tr>
      <w:tr w:rsidR="00327C50" w:rsidRPr="00F1153B" w:rsidTr="00327C50">
        <w:trPr>
          <w:trHeight w:hRule="exact" w:val="720"/>
          <w:jc w:val="center"/>
        </w:trPr>
        <w:tc>
          <w:tcPr>
            <w:tcW w:w="1236" w:type="pct"/>
            <w:vAlign w:val="center"/>
          </w:tcPr>
          <w:p w:rsidR="00327C50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SSC</w:t>
            </w:r>
          </w:p>
        </w:tc>
        <w:tc>
          <w:tcPr>
            <w:tcW w:w="1264" w:type="pct"/>
            <w:vAlign w:val="center"/>
          </w:tcPr>
          <w:p w:rsidR="00327C50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89.30%</w:t>
            </w:r>
          </w:p>
        </w:tc>
        <w:tc>
          <w:tcPr>
            <w:tcW w:w="1250" w:type="pct"/>
            <w:vAlign w:val="center"/>
          </w:tcPr>
          <w:p w:rsidR="00327C50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CBSE</w:t>
            </w:r>
          </w:p>
        </w:tc>
        <w:tc>
          <w:tcPr>
            <w:tcW w:w="1250" w:type="pct"/>
            <w:vAlign w:val="center"/>
          </w:tcPr>
          <w:p w:rsidR="00327C50" w:rsidRPr="00F1153B" w:rsidRDefault="00327C50" w:rsidP="00497809">
            <w:pPr>
              <w:pStyle w:val="SectionHeading"/>
              <w:spacing w:before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F1153B"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2011</w:t>
            </w:r>
          </w:p>
        </w:tc>
      </w:tr>
    </w:tbl>
    <w:p w:rsidR="006D0034" w:rsidRDefault="006D0034">
      <w:pPr>
        <w:pStyle w:val="Subsection"/>
        <w:spacing w:before="100"/>
        <w:rPr>
          <w:rFonts w:ascii="Times New Roman" w:hAnsi="Times New Roman" w:cs="Times New Roman"/>
          <w:caps w:val="0"/>
          <w:color w:val="000000" w:themeColor="text1"/>
          <w:sz w:val="24"/>
          <w:szCs w:val="24"/>
        </w:rPr>
      </w:pPr>
    </w:p>
    <w:p w:rsidR="00F1153B" w:rsidRPr="006D0034" w:rsidRDefault="006D0034" w:rsidP="009F0809">
      <w:pPr>
        <w:pStyle w:val="Subsection"/>
        <w:numPr>
          <w:ilvl w:val="0"/>
          <w:numId w:val="15"/>
        </w:numPr>
        <w:spacing w:before="100"/>
        <w:rPr>
          <w:rFonts w:ascii="Times New Roman" w:hAnsi="Times New Roman" w:cs="Times New Roman"/>
          <w:caps w:val="0"/>
          <w:color w:val="000000" w:themeColor="text1"/>
          <w:sz w:val="28"/>
          <w:szCs w:val="28"/>
        </w:rPr>
      </w:pPr>
      <w:r w:rsidRPr="006D0034">
        <w:rPr>
          <w:rFonts w:ascii="Times New Roman" w:hAnsi="Times New Roman" w:cs="Times New Roman"/>
          <w:caps w:val="0"/>
          <w:color w:val="000000" w:themeColor="text1"/>
          <w:sz w:val="28"/>
          <w:szCs w:val="28"/>
        </w:rPr>
        <w:t>Engineering Aggregate: 61.86</w:t>
      </w:r>
    </w:p>
    <w:p w:rsidR="006D0034" w:rsidRDefault="006D0034">
      <w:pPr>
        <w:pStyle w:val="Subsection"/>
        <w:spacing w:before="100"/>
        <w:rPr>
          <w:rFonts w:ascii="Times New Roman" w:hAnsi="Times New Roman" w:cs="Times New Roman"/>
          <w:caps w:val="0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153B" w:rsidTr="00614A3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CDDE5" w:themeFill="accent1" w:themeFillTint="66"/>
            <w:vAlign w:val="center"/>
          </w:tcPr>
          <w:p w:rsidR="00F1153B" w:rsidRPr="00C67184" w:rsidRDefault="00F1153B" w:rsidP="00614A3A">
            <w:pPr>
              <w:spacing w:before="60"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TECHNICAL SKILLS</w:t>
            </w:r>
          </w:p>
        </w:tc>
      </w:tr>
    </w:tbl>
    <w:p w:rsidR="00F87C60" w:rsidRDefault="00F87C60">
      <w:pPr>
        <w:pStyle w:val="Subsection"/>
        <w:spacing w:before="100"/>
        <w:rPr>
          <w:rFonts w:ascii="Times New Roman" w:hAnsi="Times New Roman" w:cs="Times New Roman"/>
          <w:caps w:val="0"/>
          <w:color w:val="000000" w:themeColor="text1"/>
          <w:sz w:val="24"/>
          <w:szCs w:val="24"/>
        </w:rPr>
      </w:pPr>
    </w:p>
    <w:p w:rsidR="00E7370F" w:rsidRPr="006C51A7" w:rsidRDefault="002F51AD">
      <w:pPr>
        <w:pStyle w:val="Subsection"/>
        <w:spacing w:before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1A7">
        <w:rPr>
          <w:rFonts w:ascii="Times New Roman" w:hAnsi="Times New Roman" w:cs="Times New Roman"/>
          <w:caps w:val="0"/>
          <w:color w:val="000000" w:themeColor="text1"/>
          <w:sz w:val="24"/>
          <w:szCs w:val="24"/>
        </w:rPr>
        <w:t>Operating Systems</w:t>
      </w:r>
    </w:p>
    <w:p w:rsidR="00E7370F" w:rsidRPr="006C51A7" w:rsidRDefault="00327C50" w:rsidP="002F51AD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</w:t>
      </w:r>
    </w:p>
    <w:p w:rsidR="00E7370F" w:rsidRPr="006C51A7" w:rsidRDefault="002F51AD" w:rsidP="00AC33D5">
      <w:pPr>
        <w:pStyle w:val="Subsection"/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1A7">
        <w:rPr>
          <w:rFonts w:ascii="Times New Roman" w:hAnsi="Times New Roman" w:cs="Times New Roman"/>
          <w:caps w:val="0"/>
          <w:color w:val="000000" w:themeColor="text1"/>
          <w:sz w:val="24"/>
          <w:szCs w:val="24"/>
        </w:rPr>
        <w:t>Programming Languages</w:t>
      </w:r>
    </w:p>
    <w:p w:rsidR="00E7370F" w:rsidRPr="006C51A7" w:rsidRDefault="00184F09" w:rsidP="002F51AD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49E0" w:rsidRPr="006C51A7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r w:rsidR="00482065">
        <w:rPr>
          <w:rFonts w:ascii="Times New Roman" w:hAnsi="Times New Roman" w:cs="Times New Roman"/>
          <w:color w:val="000000" w:themeColor="text1"/>
          <w:sz w:val="24"/>
          <w:szCs w:val="24"/>
        </w:rPr>
        <w:t>Script, AngularJS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Core Java</w:t>
      </w:r>
      <w:r w:rsidR="00482065">
        <w:rPr>
          <w:rFonts w:ascii="Times New Roman" w:hAnsi="Times New Roman" w:cs="Times New Roman"/>
          <w:color w:val="000000" w:themeColor="text1"/>
          <w:sz w:val="24"/>
          <w:szCs w:val="24"/>
        </w:rPr>
        <w:t>, HTML</w:t>
      </w:r>
    </w:p>
    <w:p w:rsidR="00E7370F" w:rsidRPr="006C51A7" w:rsidRDefault="002F51AD" w:rsidP="00AC33D5">
      <w:pPr>
        <w:pStyle w:val="Subsection"/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1A7">
        <w:rPr>
          <w:rFonts w:ascii="Times New Roman" w:hAnsi="Times New Roman" w:cs="Times New Roman"/>
          <w:caps w:val="0"/>
          <w:color w:val="000000" w:themeColor="text1"/>
          <w:sz w:val="24"/>
          <w:szCs w:val="24"/>
        </w:rPr>
        <w:t>Databases</w:t>
      </w:r>
    </w:p>
    <w:p w:rsidR="006C51A7" w:rsidRPr="00327C50" w:rsidRDefault="00327C50" w:rsidP="00327C50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My-SQL, MongoDB</w:t>
      </w:r>
    </w:p>
    <w:p w:rsidR="00497809" w:rsidRDefault="00497809" w:rsidP="00497809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153B" w:rsidTr="00614A3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CDDE5" w:themeFill="accent1" w:themeFillTint="66"/>
            <w:vAlign w:val="center"/>
          </w:tcPr>
          <w:p w:rsidR="00F1153B" w:rsidRPr="00C67184" w:rsidRDefault="00F1153B" w:rsidP="00614A3A">
            <w:pPr>
              <w:spacing w:before="60"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ACADEMIC PROJECTS</w:t>
            </w:r>
          </w:p>
        </w:tc>
      </w:tr>
    </w:tbl>
    <w:p w:rsidR="009F0809" w:rsidRDefault="009F0809" w:rsidP="00327C50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F649E0" w:rsidRPr="009F0809" w:rsidRDefault="00327C50" w:rsidP="009F0809">
      <w:pPr>
        <w:pStyle w:val="ListParagraph"/>
        <w:numPr>
          <w:ilvl w:val="0"/>
          <w:numId w:val="14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sz w:val="24"/>
          <w:szCs w:val="24"/>
        </w:rPr>
      </w:pPr>
      <w:r w:rsidRPr="009F08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Name</w:t>
      </w:r>
      <w:r w:rsidR="00526196" w:rsidRPr="009F08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: </w:t>
      </w:r>
      <w:r w:rsidRPr="009F0809">
        <w:rPr>
          <w:rFonts w:ascii="Times New Roman" w:hAnsi="Times New Roman" w:cs="Times New Roman"/>
          <w:b/>
          <w:bCs/>
          <w:sz w:val="24"/>
          <w:szCs w:val="24"/>
        </w:rPr>
        <w:t>Secure Location Based Services (LBS)</w:t>
      </w:r>
    </w:p>
    <w:p w:rsidR="009F0809" w:rsidRDefault="009F0809" w:rsidP="009F0809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5261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 Statement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</w:t>
      </w:r>
      <w:r w:rsidRPr="009F08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526196">
        <w:rPr>
          <w:rFonts w:ascii="Times New Roman" w:hAnsi="Times New Roman" w:cs="Times New Roman"/>
          <w:bCs/>
          <w:sz w:val="24"/>
          <w:szCs w:val="24"/>
        </w:rPr>
        <w:t xml:space="preserve">In location based services (LBS) the location of mobile user </w:t>
      </w:r>
      <w:r>
        <w:rPr>
          <w:rFonts w:ascii="Times New Roman" w:hAnsi="Times New Roman" w:cs="Times New Roman"/>
          <w:bCs/>
          <w:sz w:val="24"/>
          <w:szCs w:val="24"/>
        </w:rPr>
        <w:t xml:space="preserve">can </w:t>
      </w:r>
      <w:r w:rsidRPr="00526196">
        <w:rPr>
          <w:rFonts w:ascii="Times New Roman" w:hAnsi="Times New Roman" w:cs="Times New Roman"/>
          <w:bCs/>
          <w:sz w:val="24"/>
          <w:szCs w:val="24"/>
        </w:rPr>
        <w:t>be known to service provider, which can expose them to privacy risks.</w:t>
      </w:r>
    </w:p>
    <w:p w:rsidR="009F0809" w:rsidRPr="00C9507B" w:rsidRDefault="002D153B" w:rsidP="009F0809">
      <w:pPr>
        <w:pStyle w:val="ListParagraph"/>
        <w:numPr>
          <w:ilvl w:val="0"/>
          <w:numId w:val="14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Solution Pro</w:t>
      </w:r>
      <w:r w:rsidR="009F0809" w:rsidRPr="009F08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posed    </w:t>
      </w:r>
      <w:r w:rsidR="009F08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F0809" w:rsidRPr="009F08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F0809" w:rsidRPr="009F08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F0809" w:rsidRPr="00C950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9F0809" w:rsidRPr="00C9507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F0809" w:rsidRPr="00C9507B">
        <w:rPr>
          <w:rFonts w:ascii="Times New Roman" w:hAnsi="Times New Roman" w:cs="Times New Roman"/>
          <w:bCs/>
          <w:sz w:val="24"/>
          <w:szCs w:val="24"/>
        </w:rPr>
        <w:t xml:space="preserve">Providing </w:t>
      </w:r>
      <w:r w:rsidR="009F0809" w:rsidRPr="00C9507B">
        <w:rPr>
          <w:rFonts w:ascii="Times New Roman" w:hAnsi="Times New Roman" w:cs="Times New Roman"/>
          <w:bCs/>
          <w:color w:val="231F20"/>
          <w:sz w:val="24"/>
          <w:szCs w:val="24"/>
          <w:lang w:bidi="mr-IN"/>
        </w:rPr>
        <w:t>a semi-trusted third party, responsible for carrying out simple matching operations correctly and helps to hide location of mobile user from Service Provider and gets Point of Interest (POI).</w:t>
      </w:r>
    </w:p>
    <w:p w:rsidR="00F87C60" w:rsidRPr="00F87C60" w:rsidRDefault="00F87C60" w:rsidP="00327C50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153B" w:rsidTr="00614A3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CDDE5" w:themeFill="accent1" w:themeFillTint="66"/>
            <w:vAlign w:val="center"/>
          </w:tcPr>
          <w:p w:rsidR="00F1153B" w:rsidRPr="00C67184" w:rsidRDefault="00F1153B" w:rsidP="00614A3A">
            <w:pPr>
              <w:spacing w:before="60"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PERSONAL INFORMATION</w:t>
            </w:r>
          </w:p>
        </w:tc>
      </w:tr>
    </w:tbl>
    <w:p w:rsidR="00F1153B" w:rsidRDefault="00F1153B" w:rsidP="00AA6D1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6D16" w:rsidRDefault="00AA6D16" w:rsidP="00AA6D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1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Pr="006C51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C51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CE4858">
        <w:rPr>
          <w:rFonts w:ascii="Times New Roman" w:hAnsi="Times New Roman" w:cs="Times New Roman"/>
          <w:color w:val="000000" w:themeColor="text1"/>
          <w:sz w:val="24"/>
          <w:szCs w:val="24"/>
        </w:rPr>
        <w:t>: Akshay Satish Gudhate</w:t>
      </w:r>
    </w:p>
    <w:p w:rsidR="00B96705" w:rsidRDefault="00B96705" w:rsidP="00AA6D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1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Birth Date</w:t>
      </w:r>
      <w:r w:rsidRPr="006C51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C51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April 29</w:t>
      </w:r>
      <w:r w:rsidRPr="006C51A7">
        <w:rPr>
          <w:rFonts w:ascii="Times New Roman" w:hAnsi="Times New Roman" w:cs="Times New Roman"/>
          <w:color w:val="000000" w:themeColor="text1"/>
          <w:sz w:val="24"/>
          <w:szCs w:val="24"/>
        </w:rPr>
        <w:t>, 1995</w:t>
      </w:r>
    </w:p>
    <w:p w:rsidR="00AA6D16" w:rsidRPr="006C51A7" w:rsidRDefault="00B96705" w:rsidP="00AA6D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67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Gender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: Male</w:t>
      </w:r>
    </w:p>
    <w:p w:rsidR="00E7370F" w:rsidRDefault="00AA6D16" w:rsidP="00675E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1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Languages</w:t>
      </w:r>
      <w:r w:rsidRPr="006C51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B11B2E">
        <w:rPr>
          <w:rFonts w:ascii="Times New Roman" w:hAnsi="Times New Roman" w:cs="Times New Roman"/>
          <w:color w:val="000000" w:themeColor="text1"/>
          <w:sz w:val="24"/>
          <w:szCs w:val="24"/>
        </w:rPr>
        <w:t>: English,</w:t>
      </w:r>
      <w:bookmarkStart w:id="0" w:name="_GoBack"/>
      <w:bookmarkEnd w:id="0"/>
      <w:r w:rsidRPr="006C51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Marathi</w:t>
      </w:r>
      <w:r w:rsidR="00B11B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11B2E" w:rsidRPr="006C51A7">
        <w:rPr>
          <w:rFonts w:ascii="Times New Roman" w:hAnsi="Times New Roman" w:cs="Times New Roman"/>
          <w:color w:val="000000" w:themeColor="text1"/>
          <w:sz w:val="24"/>
          <w:szCs w:val="24"/>
        </w:rPr>
        <w:t>Hindi</w:t>
      </w:r>
    </w:p>
    <w:p w:rsidR="00B96705" w:rsidRPr="006C51A7" w:rsidRDefault="00B96705" w:rsidP="00675E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1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Address</w:t>
      </w:r>
      <w:r w:rsidRPr="006C51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A/P – Vyahali, Tal – Indapur</w:t>
      </w:r>
      <w:r w:rsidRPr="006C51A7">
        <w:rPr>
          <w:rFonts w:ascii="Times New Roman" w:hAnsi="Times New Roman" w:cs="Times New Roman"/>
          <w:color w:val="000000" w:themeColor="text1"/>
          <w:sz w:val="24"/>
          <w:szCs w:val="24"/>
        </w:rPr>
        <w:t>, Dist. – Pune, Pin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413120</w:t>
      </w:r>
    </w:p>
    <w:p w:rsidR="00675EBE" w:rsidRPr="006C51A7" w:rsidRDefault="00675EBE" w:rsidP="00675E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1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Hobbies</w:t>
      </w:r>
      <w:r w:rsidRPr="006C51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C51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E4858">
        <w:rPr>
          <w:rFonts w:ascii="Times New Roman" w:hAnsi="Times New Roman" w:cs="Times New Roman"/>
          <w:color w:val="000000" w:themeColor="text1"/>
          <w:sz w:val="24"/>
          <w:szCs w:val="24"/>
        </w:rPr>
        <w:t>Reading Books, Watching Football</w:t>
      </w:r>
    </w:p>
    <w:p w:rsidR="00F1153B" w:rsidRDefault="0060316D" w:rsidP="00F115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1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Interests</w:t>
      </w:r>
      <w:r w:rsidRPr="006C51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CE4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1153B">
        <w:rPr>
          <w:rFonts w:ascii="Times New Roman" w:hAnsi="Times New Roman" w:cs="Times New Roman"/>
          <w:color w:val="000000" w:themeColor="text1"/>
          <w:sz w:val="24"/>
          <w:szCs w:val="24"/>
        </w:rPr>
        <w:t>Solving Puzzles</w:t>
      </w:r>
    </w:p>
    <w:p w:rsidR="00497809" w:rsidRDefault="00497809" w:rsidP="00F115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7809" w:rsidTr="00614A3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CDDE5" w:themeFill="accent1" w:themeFillTint="66"/>
            <w:vAlign w:val="center"/>
          </w:tcPr>
          <w:p w:rsidR="00497809" w:rsidRPr="00C67184" w:rsidRDefault="002D153B" w:rsidP="00614A3A">
            <w:pPr>
              <w:spacing w:before="60"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STRENGTHS</w:t>
            </w:r>
          </w:p>
        </w:tc>
      </w:tr>
    </w:tbl>
    <w:p w:rsidR="00262393" w:rsidRDefault="00262393" w:rsidP="00965A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262393" w:rsidSect="00881668">
          <w:footerReference w:type="default" r:id="rId10"/>
          <w:footerReference w:type="first" r:id="rId11"/>
          <w:pgSz w:w="12240" w:h="15840"/>
          <w:pgMar w:top="1296" w:right="1440" w:bottom="1440" w:left="1440" w:header="720" w:footer="72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1"/>
          <w:cols w:space="720"/>
          <w:titlePg/>
          <w:docGrid w:linePitch="360"/>
        </w:sectPr>
      </w:pPr>
    </w:p>
    <w:p w:rsidR="003B5BAC" w:rsidRDefault="00965A1B" w:rsidP="00871A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BA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Team Oriented</w:t>
      </w:r>
    </w:p>
    <w:p w:rsidR="003B5BAC" w:rsidRPr="003B5BAC" w:rsidRDefault="00965A1B" w:rsidP="00871A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BAC">
        <w:rPr>
          <w:rFonts w:ascii="Times New Roman" w:hAnsi="Times New Roman" w:cs="Times New Roman"/>
          <w:color w:val="000000" w:themeColor="text1"/>
          <w:sz w:val="24"/>
          <w:szCs w:val="24"/>
        </w:rPr>
        <w:t>Responsible</w:t>
      </w:r>
    </w:p>
    <w:p w:rsidR="00965A1B" w:rsidRPr="003B5BAC" w:rsidRDefault="00965A1B" w:rsidP="00027F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BAC">
        <w:rPr>
          <w:rFonts w:ascii="Times New Roman" w:hAnsi="Times New Roman" w:cs="Times New Roman"/>
          <w:color w:val="000000" w:themeColor="text1"/>
          <w:sz w:val="24"/>
          <w:szCs w:val="24"/>
        </w:rPr>
        <w:t>Fast Learner</w:t>
      </w:r>
    </w:p>
    <w:p w:rsidR="00F1153B" w:rsidRDefault="00965A1B" w:rsidP="00E82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BA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Organized</w:t>
      </w:r>
    </w:p>
    <w:p w:rsidR="003B5BAC" w:rsidRDefault="003B5BAC" w:rsidP="00E82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Determined</w:t>
      </w:r>
    </w:p>
    <w:p w:rsidR="003B5BAC" w:rsidRDefault="003B5BAC" w:rsidP="00E82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Artistic</w:t>
      </w:r>
    </w:p>
    <w:p w:rsidR="003B5BAC" w:rsidRDefault="003B5BAC" w:rsidP="003B5BAC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3B5BAC" w:rsidSect="00881668">
          <w:type w:val="continuous"/>
          <w:pgSz w:w="12240" w:h="15840"/>
          <w:pgMar w:top="1296" w:right="1440" w:bottom="1440" w:left="1440" w:header="720" w:footer="72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pgNumType w:start="1"/>
          <w:cols w:num="2" w:space="720"/>
          <w:titlePg/>
          <w:docGrid w:linePitch="360"/>
        </w:sectPr>
      </w:pPr>
    </w:p>
    <w:p w:rsidR="003B5BAC" w:rsidRPr="003B5BAC" w:rsidRDefault="003B5BAC" w:rsidP="003B5B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153B" w:rsidTr="00614A3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CDDE5" w:themeFill="accent1" w:themeFillTint="66"/>
            <w:vAlign w:val="center"/>
          </w:tcPr>
          <w:p w:rsidR="00F1153B" w:rsidRPr="00C67184" w:rsidRDefault="00F1153B" w:rsidP="00497809">
            <w:pPr>
              <w:spacing w:before="60"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</w:t>
            </w:r>
            <w:r w:rsidR="00C378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</w:t>
            </w:r>
            <w:r w:rsidR="0049780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OMPLISHMENTS</w:t>
            </w:r>
          </w:p>
        </w:tc>
      </w:tr>
    </w:tbl>
    <w:p w:rsidR="009F0809" w:rsidRPr="009F0809" w:rsidRDefault="009F0809" w:rsidP="009F0809">
      <w:pPr>
        <w:pStyle w:val="ListParagraph"/>
        <w:spacing w:before="12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184F09" w:rsidRDefault="00184F09" w:rsidP="00184F09">
      <w:pPr>
        <w:pStyle w:val="ListParagraph"/>
        <w:numPr>
          <w:ilvl w:val="0"/>
          <w:numId w:val="13"/>
        </w:numPr>
        <w:spacing w:before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84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Successfully completed </w:t>
      </w:r>
      <w:r w:rsidRPr="00184F09">
        <w:rPr>
          <w:rFonts w:ascii="Times New Roman" w:hAnsi="Times New Roman" w:cs="Times New Roman"/>
          <w:b/>
          <w:bCs/>
          <w:noProof/>
          <w:sz w:val="24"/>
          <w:szCs w:val="24"/>
        </w:rPr>
        <w:t>‘Core Java Programming’</w:t>
      </w:r>
      <w:r w:rsidRPr="00184F09">
        <w:rPr>
          <w:rFonts w:ascii="Times New Roman" w:hAnsi="Times New Roman" w:cs="Times New Roman"/>
          <w:noProof/>
          <w:sz w:val="24"/>
          <w:szCs w:val="24"/>
        </w:rPr>
        <w:t xml:space="preserve"> with </w:t>
      </w:r>
      <w:r w:rsidRPr="00184F0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‘A+’ </w:t>
      </w:r>
      <w:r w:rsidRPr="00184F09">
        <w:rPr>
          <w:rFonts w:ascii="Times New Roman" w:hAnsi="Times New Roman" w:cs="Times New Roman"/>
          <w:noProof/>
          <w:sz w:val="24"/>
          <w:szCs w:val="24"/>
        </w:rPr>
        <w:t>grade conducted by</w:t>
      </w:r>
      <w:r w:rsidRPr="00184F0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SEED.</w:t>
      </w:r>
      <w:r w:rsidR="00C21AF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(</w:t>
      </w:r>
      <w:r w:rsidR="00C21AF6">
        <w:rPr>
          <w:rFonts w:ascii="Times New Roman" w:hAnsi="Times New Roman" w:cs="Times New Roman"/>
          <w:b/>
          <w:bCs/>
          <w:noProof/>
          <w:sz w:val="24"/>
          <w:szCs w:val="24"/>
        </w:rPr>
        <w:t>2015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:rsidR="00184F09" w:rsidRDefault="00184F09" w:rsidP="00184F09">
      <w:pPr>
        <w:pStyle w:val="ListParagraph"/>
        <w:numPr>
          <w:ilvl w:val="0"/>
          <w:numId w:val="13"/>
        </w:numPr>
        <w:spacing w:before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84F09">
        <w:rPr>
          <w:rFonts w:ascii="Times New Roman" w:hAnsi="Times New Roman" w:cs="Times New Roman"/>
          <w:sz w:val="24"/>
          <w:szCs w:val="24"/>
        </w:rPr>
        <w:t>Partic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84F09">
        <w:rPr>
          <w:rFonts w:ascii="Times New Roman" w:hAnsi="Times New Roman" w:cs="Times New Roman"/>
          <w:sz w:val="24"/>
          <w:szCs w:val="24"/>
        </w:rPr>
        <w:t xml:space="preserve">pated in One Day State Level Workshop on </w:t>
      </w:r>
      <w:r w:rsidRPr="00184F09">
        <w:rPr>
          <w:rFonts w:ascii="Times New Roman" w:hAnsi="Times New Roman" w:cs="Times New Roman"/>
          <w:b/>
          <w:bCs/>
          <w:sz w:val="24"/>
          <w:szCs w:val="24"/>
        </w:rPr>
        <w:t>“Advance Techniques to Write</w:t>
      </w:r>
      <w:r w:rsidR="00C21AF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84F09">
        <w:rPr>
          <w:rFonts w:ascii="Times New Roman" w:hAnsi="Times New Roman" w:cs="Times New Roman"/>
          <w:b/>
          <w:bCs/>
          <w:sz w:val="24"/>
          <w:szCs w:val="24"/>
        </w:rPr>
        <w:t xml:space="preserve"> and Present Research Paper and Patent”.</w:t>
      </w:r>
      <w:r w:rsidR="00C21AF6" w:rsidRPr="00C21AF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C21AF6">
        <w:rPr>
          <w:rFonts w:ascii="Times New Roman" w:hAnsi="Times New Roman" w:cs="Times New Roman"/>
          <w:b/>
          <w:bCs/>
          <w:noProof/>
          <w:sz w:val="24"/>
          <w:szCs w:val="24"/>
        </w:rPr>
        <w:t>(2015)</w:t>
      </w:r>
    </w:p>
    <w:p w:rsidR="00C21AF6" w:rsidRDefault="00C21AF6" w:rsidP="00184F09">
      <w:pPr>
        <w:pStyle w:val="ListParagraph"/>
        <w:numPr>
          <w:ilvl w:val="0"/>
          <w:numId w:val="13"/>
        </w:numPr>
        <w:spacing w:before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21AF6">
        <w:rPr>
          <w:rFonts w:ascii="Times New Roman" w:hAnsi="Times New Roman" w:cs="Times New Roman"/>
          <w:sz w:val="24"/>
          <w:szCs w:val="24"/>
        </w:rPr>
        <w:t xml:space="preserve">Got </w:t>
      </w:r>
      <w:r w:rsidRPr="00C21AF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21AF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C21AF6">
        <w:rPr>
          <w:rFonts w:ascii="Times New Roman" w:hAnsi="Times New Roman" w:cs="Times New Roman"/>
          <w:b/>
          <w:bCs/>
          <w:sz w:val="24"/>
          <w:szCs w:val="24"/>
        </w:rPr>
        <w:t xml:space="preserve"> rank</w:t>
      </w:r>
      <w:r w:rsidRPr="00C21AF6">
        <w:rPr>
          <w:rFonts w:ascii="Times New Roman" w:hAnsi="Times New Roman" w:cs="Times New Roman"/>
          <w:sz w:val="24"/>
          <w:szCs w:val="24"/>
        </w:rPr>
        <w:t xml:space="preserve"> in State for </w:t>
      </w:r>
      <w:r w:rsidRPr="00C21AF6">
        <w:rPr>
          <w:rFonts w:ascii="Times New Roman" w:hAnsi="Times New Roman" w:cs="Times New Roman"/>
          <w:b/>
          <w:bCs/>
          <w:sz w:val="24"/>
          <w:szCs w:val="24"/>
        </w:rPr>
        <w:t>Scholarship</w:t>
      </w:r>
      <w:r w:rsidRPr="00C21AF6">
        <w:rPr>
          <w:rFonts w:ascii="Times New Roman" w:hAnsi="Times New Roman" w:cs="Times New Roman"/>
          <w:sz w:val="24"/>
          <w:szCs w:val="24"/>
        </w:rPr>
        <w:t xml:space="preserve"> Exam</w:t>
      </w:r>
      <w:r w:rsidRPr="00C21AF6">
        <w:rPr>
          <w:rFonts w:ascii="Times New Roman" w:hAnsi="Times New Roman" w:cs="Times New Roman"/>
        </w:rPr>
        <w:t xml:space="preserve"> </w:t>
      </w:r>
      <w:r w:rsidRPr="00C21AF6">
        <w:rPr>
          <w:rFonts w:ascii="Times New Roman" w:hAnsi="Times New Roman" w:cs="Times New Roman"/>
          <w:sz w:val="24"/>
          <w:szCs w:val="24"/>
        </w:rPr>
        <w:t xml:space="preserve">in </w:t>
      </w:r>
      <w:r w:rsidRPr="00C21AF6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C21A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th</w:t>
      </w:r>
      <w:r w:rsidRPr="00C21A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Standard.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(2004)</w:t>
      </w:r>
    </w:p>
    <w:p w:rsidR="00C21AF6" w:rsidRDefault="00C21AF6" w:rsidP="00184F09">
      <w:pPr>
        <w:pStyle w:val="ListParagraph"/>
        <w:numPr>
          <w:ilvl w:val="0"/>
          <w:numId w:val="13"/>
        </w:numPr>
        <w:spacing w:before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21AF6">
        <w:rPr>
          <w:rFonts w:ascii="Times New Roman" w:hAnsi="Times New Roman"/>
          <w:sz w:val="24"/>
          <w:szCs w:val="24"/>
        </w:rPr>
        <w:t>Got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70841">
        <w:rPr>
          <w:rFonts w:ascii="Times New Roman" w:hAnsi="Times New Roman"/>
          <w:b/>
          <w:bCs/>
          <w:sz w:val="24"/>
          <w:szCs w:val="24"/>
        </w:rPr>
        <w:t>1</w:t>
      </w:r>
      <w:r w:rsidRPr="00470841">
        <w:rPr>
          <w:rFonts w:ascii="Times New Roman" w:hAnsi="Times New Roman"/>
          <w:b/>
          <w:bCs/>
          <w:sz w:val="24"/>
          <w:szCs w:val="24"/>
          <w:vertAlign w:val="superscript"/>
        </w:rPr>
        <w:t>st</w:t>
      </w:r>
      <w:r w:rsidRPr="00470841">
        <w:rPr>
          <w:rFonts w:ascii="Times New Roman" w:hAnsi="Times New Roman"/>
          <w:b/>
          <w:bCs/>
          <w:sz w:val="24"/>
          <w:szCs w:val="24"/>
        </w:rPr>
        <w:t xml:space="preserve"> rank</w:t>
      </w:r>
      <w:r w:rsidRPr="004708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Region for </w:t>
      </w:r>
      <w:r w:rsidRPr="00D74F09">
        <w:rPr>
          <w:rFonts w:ascii="Times New Roman" w:hAnsi="Times New Roman"/>
          <w:b/>
          <w:bCs/>
          <w:sz w:val="24"/>
          <w:szCs w:val="24"/>
        </w:rPr>
        <w:t>Pradhyashodh Exam</w: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z w:val="24"/>
          <w:szCs w:val="24"/>
          <w:shd w:val="clear" w:color="auto" w:fill="FFFFFF"/>
        </w:rPr>
        <w:t>4</w:t>
      </w:r>
      <w:r w:rsidRPr="00F844FF">
        <w:rPr>
          <w:rFonts w:ascii="Times New Roman" w:hAnsi="Times New Roman"/>
          <w:sz w:val="24"/>
          <w:szCs w:val="24"/>
          <w:shd w:val="clear" w:color="auto" w:fill="FFFFFF"/>
          <w:vertAlign w:val="superscript"/>
        </w:rPr>
        <w:t>t</w:t>
      </w:r>
      <w:r>
        <w:rPr>
          <w:rFonts w:ascii="Times New Roman" w:hAnsi="Times New Roman"/>
          <w:sz w:val="24"/>
          <w:szCs w:val="24"/>
          <w:shd w:val="clear" w:color="auto" w:fill="FFFFFF"/>
          <w:vertAlign w:val="superscript"/>
        </w:rPr>
        <w:t>h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Standard.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(2004)</w:t>
      </w:r>
    </w:p>
    <w:p w:rsidR="00C21AF6" w:rsidRDefault="00C21AF6" w:rsidP="00184F09">
      <w:pPr>
        <w:pStyle w:val="ListParagraph"/>
        <w:numPr>
          <w:ilvl w:val="0"/>
          <w:numId w:val="13"/>
        </w:numPr>
        <w:spacing w:before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C36CB">
        <w:rPr>
          <w:rFonts w:ascii="Times New Roman" w:hAnsi="Times New Roman"/>
          <w:sz w:val="24"/>
          <w:szCs w:val="24"/>
        </w:rPr>
        <w:t xml:space="preserve">Got selected for Free Education in </w:t>
      </w:r>
      <w:r>
        <w:rPr>
          <w:rFonts w:ascii="Times New Roman" w:hAnsi="Times New Roman"/>
          <w:sz w:val="24"/>
          <w:szCs w:val="24"/>
        </w:rPr>
        <w:t>Government S</w:t>
      </w:r>
      <w:r w:rsidRPr="000C36CB">
        <w:rPr>
          <w:rFonts w:ascii="Times New Roman" w:hAnsi="Times New Roman"/>
          <w:sz w:val="24"/>
          <w:szCs w:val="24"/>
        </w:rPr>
        <w:t>chool</w:t>
      </w:r>
      <w:r>
        <w:rPr>
          <w:rFonts w:ascii="Times New Roman" w:hAnsi="Times New Roman"/>
          <w:sz w:val="24"/>
          <w:szCs w:val="24"/>
        </w:rPr>
        <w:t xml:space="preserve"> </w:t>
      </w:r>
      <w:r w:rsidRPr="00470841">
        <w:rPr>
          <w:rFonts w:ascii="Times New Roman" w:hAnsi="Times New Roman"/>
          <w:b/>
          <w:bCs/>
          <w:sz w:val="24"/>
          <w:szCs w:val="24"/>
        </w:rPr>
        <w:t>JNV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(2006)</w:t>
      </w:r>
    </w:p>
    <w:p w:rsidR="00C21AF6" w:rsidRPr="00C21AF6" w:rsidRDefault="00C21AF6" w:rsidP="00184F09">
      <w:pPr>
        <w:pStyle w:val="ListParagraph"/>
        <w:numPr>
          <w:ilvl w:val="0"/>
          <w:numId w:val="13"/>
        </w:numPr>
        <w:spacing w:before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86151">
        <w:rPr>
          <w:rFonts w:ascii="Times New Roman" w:hAnsi="Times New Roman"/>
          <w:sz w:val="24"/>
          <w:szCs w:val="24"/>
        </w:rPr>
        <w:t xml:space="preserve">Worked as a </w:t>
      </w:r>
      <w:r w:rsidRPr="00486151">
        <w:rPr>
          <w:rFonts w:ascii="Times New Roman" w:hAnsi="Times New Roman"/>
          <w:b/>
          <w:bCs/>
          <w:sz w:val="24"/>
          <w:szCs w:val="24"/>
        </w:rPr>
        <w:t>Sports Secretary</w:t>
      </w:r>
      <w:r w:rsidRPr="00486151">
        <w:rPr>
          <w:rFonts w:ascii="Times New Roman" w:hAnsi="Times New Roman"/>
          <w:sz w:val="24"/>
          <w:szCs w:val="24"/>
        </w:rPr>
        <w:t xml:space="preserve"> for </w:t>
      </w:r>
      <w:r w:rsidRPr="00486151">
        <w:rPr>
          <w:rFonts w:ascii="Times New Roman" w:hAnsi="Times New Roman"/>
          <w:b/>
          <w:bCs/>
          <w:sz w:val="24"/>
          <w:szCs w:val="24"/>
        </w:rPr>
        <w:t>COMPSA</w:t>
      </w:r>
      <w:r w:rsidRPr="00486151">
        <w:rPr>
          <w:rFonts w:ascii="Times New Roman" w:hAnsi="Times New Roman"/>
          <w:sz w:val="24"/>
          <w:szCs w:val="24"/>
        </w:rPr>
        <w:t>.</w:t>
      </w:r>
      <w:r w:rsidRPr="00C21AF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(2015-16)</w:t>
      </w:r>
    </w:p>
    <w:p w:rsidR="00C21AF6" w:rsidRPr="00C21AF6" w:rsidRDefault="00C21AF6" w:rsidP="00184F09">
      <w:pPr>
        <w:pStyle w:val="ListParagraph"/>
        <w:numPr>
          <w:ilvl w:val="0"/>
          <w:numId w:val="13"/>
        </w:numPr>
        <w:spacing w:before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86151">
        <w:rPr>
          <w:rFonts w:ascii="Times New Roman" w:hAnsi="Times New Roman"/>
          <w:sz w:val="24"/>
          <w:szCs w:val="24"/>
        </w:rPr>
        <w:t xml:space="preserve">Represented college as a </w:t>
      </w:r>
      <w:r w:rsidRPr="00486151">
        <w:rPr>
          <w:rFonts w:ascii="Times New Roman" w:hAnsi="Times New Roman"/>
          <w:b/>
          <w:bCs/>
          <w:sz w:val="24"/>
          <w:szCs w:val="24"/>
        </w:rPr>
        <w:t>Captain of Basketball Team</w:t>
      </w:r>
      <w:r w:rsidRPr="0048615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(2015-16)</w:t>
      </w:r>
    </w:p>
    <w:p w:rsidR="008D2499" w:rsidRPr="008D2499" w:rsidRDefault="008D2499" w:rsidP="008D2499">
      <w:pPr>
        <w:pStyle w:val="ListParagraph"/>
        <w:numPr>
          <w:ilvl w:val="0"/>
          <w:numId w:val="13"/>
        </w:numPr>
        <w:spacing w:before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D2499">
        <w:rPr>
          <w:rFonts w:ascii="Times New Roman" w:hAnsi="Times New Roman"/>
          <w:b/>
          <w:bCs/>
          <w:sz w:val="24"/>
          <w:szCs w:val="24"/>
        </w:rPr>
        <w:t>Winner</w:t>
      </w:r>
      <w:r w:rsidRPr="008D2499">
        <w:rPr>
          <w:rFonts w:ascii="Times New Roman" w:hAnsi="Times New Roman"/>
          <w:sz w:val="24"/>
          <w:szCs w:val="24"/>
        </w:rPr>
        <w:t xml:space="preserve"> of the </w:t>
      </w:r>
      <w:r w:rsidRPr="008D2499">
        <w:rPr>
          <w:rFonts w:ascii="Times New Roman" w:hAnsi="Times New Roman"/>
          <w:b/>
          <w:bCs/>
          <w:sz w:val="24"/>
          <w:szCs w:val="24"/>
        </w:rPr>
        <w:t>Satej Karandak</w:t>
      </w:r>
      <w:r w:rsidRPr="008D2499">
        <w:rPr>
          <w:rFonts w:ascii="Times New Roman" w:hAnsi="Times New Roman"/>
          <w:sz w:val="24"/>
          <w:szCs w:val="24"/>
        </w:rPr>
        <w:t xml:space="preserve"> 2k15 Cricket events.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2499">
        <w:rPr>
          <w:rFonts w:ascii="Times New Roman" w:hAnsi="Times New Roman"/>
          <w:sz w:val="24"/>
          <w:szCs w:val="24"/>
        </w:rPr>
        <w:t>(</w:t>
      </w:r>
      <w:r w:rsidRPr="008D2499">
        <w:rPr>
          <w:rFonts w:ascii="Times New Roman" w:hAnsi="Times New Roman" w:cs="Times New Roman"/>
          <w:b/>
          <w:bCs/>
          <w:noProof/>
          <w:sz w:val="24"/>
          <w:szCs w:val="24"/>
        </w:rPr>
        <w:t>2014-15)</w:t>
      </w:r>
    </w:p>
    <w:sectPr w:rsidR="008D2499" w:rsidRPr="008D2499" w:rsidSect="00881668">
      <w:type w:val="continuous"/>
      <w:pgSz w:w="12240" w:h="15840"/>
      <w:pgMar w:top="1296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43E" w:rsidRDefault="00F5143E">
      <w:pPr>
        <w:spacing w:after="0"/>
      </w:pPr>
      <w:r>
        <w:separator/>
      </w:r>
    </w:p>
  </w:endnote>
  <w:endnote w:type="continuationSeparator" w:id="0">
    <w:p w:rsidR="00F5143E" w:rsidRDefault="00F514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6702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FFD" w:rsidRDefault="002A3FF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B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3FFD" w:rsidRDefault="002A3F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FFD" w:rsidRDefault="002A3FFD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43E" w:rsidRDefault="00F5143E">
      <w:pPr>
        <w:spacing w:after="0"/>
      </w:pPr>
      <w:r>
        <w:separator/>
      </w:r>
    </w:p>
  </w:footnote>
  <w:footnote w:type="continuationSeparator" w:id="0">
    <w:p w:rsidR="00F5143E" w:rsidRDefault="00F514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B80E6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7217271"/>
    <w:multiLevelType w:val="hybridMultilevel"/>
    <w:tmpl w:val="396C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52953"/>
    <w:multiLevelType w:val="hybridMultilevel"/>
    <w:tmpl w:val="325A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024C9"/>
    <w:multiLevelType w:val="hybridMultilevel"/>
    <w:tmpl w:val="ECA2889A"/>
    <w:lvl w:ilvl="0" w:tplc="72DCD5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826662"/>
    <w:multiLevelType w:val="hybridMultilevel"/>
    <w:tmpl w:val="0974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E6A40"/>
    <w:multiLevelType w:val="hybridMultilevel"/>
    <w:tmpl w:val="CEECC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F222A8"/>
    <w:multiLevelType w:val="hybridMultilevel"/>
    <w:tmpl w:val="631E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30DF6"/>
    <w:multiLevelType w:val="hybridMultilevel"/>
    <w:tmpl w:val="B5C4B1E2"/>
    <w:lvl w:ilvl="0" w:tplc="01742E1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>
    <w:nsid w:val="60E322FC"/>
    <w:multiLevelType w:val="hybridMultilevel"/>
    <w:tmpl w:val="8C7CF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BF2FDE"/>
    <w:multiLevelType w:val="hybridMultilevel"/>
    <w:tmpl w:val="10D2B620"/>
    <w:lvl w:ilvl="0" w:tplc="6F7AF470">
      <w:start w:val="20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37650B"/>
    <w:multiLevelType w:val="hybridMultilevel"/>
    <w:tmpl w:val="B5C4B1E2"/>
    <w:lvl w:ilvl="0" w:tplc="01742E1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>
    <w:nsid w:val="7A3B072B"/>
    <w:multiLevelType w:val="hybridMultilevel"/>
    <w:tmpl w:val="471A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7"/>
  </w:num>
  <w:num w:numId="6">
    <w:abstractNumId w:val="10"/>
  </w:num>
  <w:num w:numId="7">
    <w:abstractNumId w:val="4"/>
  </w:num>
  <w:num w:numId="8">
    <w:abstractNumId w:val="3"/>
  </w:num>
  <w:num w:numId="9">
    <w:abstractNumId w:val="11"/>
  </w:num>
  <w:num w:numId="10">
    <w:abstractNumId w:val="8"/>
  </w:num>
  <w:num w:numId="11">
    <w:abstractNumId w:val="1"/>
  </w:num>
  <w:num w:numId="12">
    <w:abstractNumId w:val="5"/>
  </w:num>
  <w:num w:numId="13">
    <w:abstractNumId w:val="6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F6"/>
    <w:rsid w:val="00072F64"/>
    <w:rsid w:val="000B0E92"/>
    <w:rsid w:val="00184F09"/>
    <w:rsid w:val="00262393"/>
    <w:rsid w:val="002A3FFD"/>
    <w:rsid w:val="002C0CF6"/>
    <w:rsid w:val="002D153B"/>
    <w:rsid w:val="002F51AD"/>
    <w:rsid w:val="00327C50"/>
    <w:rsid w:val="00384797"/>
    <w:rsid w:val="00393A59"/>
    <w:rsid w:val="003A2D11"/>
    <w:rsid w:val="003B5BAC"/>
    <w:rsid w:val="003B6623"/>
    <w:rsid w:val="00472BC3"/>
    <w:rsid w:val="00482065"/>
    <w:rsid w:val="00497809"/>
    <w:rsid w:val="004B418C"/>
    <w:rsid w:val="00526196"/>
    <w:rsid w:val="005C3568"/>
    <w:rsid w:val="0060316D"/>
    <w:rsid w:val="00675EBE"/>
    <w:rsid w:val="00697CB7"/>
    <w:rsid w:val="006C51A7"/>
    <w:rsid w:val="006D0034"/>
    <w:rsid w:val="00802E95"/>
    <w:rsid w:val="008507AF"/>
    <w:rsid w:val="00853475"/>
    <w:rsid w:val="00881668"/>
    <w:rsid w:val="008D2499"/>
    <w:rsid w:val="008E3975"/>
    <w:rsid w:val="009506D1"/>
    <w:rsid w:val="00965A1B"/>
    <w:rsid w:val="00992CD1"/>
    <w:rsid w:val="009F0809"/>
    <w:rsid w:val="00AA6D16"/>
    <w:rsid w:val="00AC33D5"/>
    <w:rsid w:val="00B11B2E"/>
    <w:rsid w:val="00B62145"/>
    <w:rsid w:val="00B96705"/>
    <w:rsid w:val="00C21AF6"/>
    <w:rsid w:val="00C3789F"/>
    <w:rsid w:val="00C67184"/>
    <w:rsid w:val="00C9507B"/>
    <w:rsid w:val="00CE4858"/>
    <w:rsid w:val="00E322A9"/>
    <w:rsid w:val="00E7370F"/>
    <w:rsid w:val="00E83EEC"/>
    <w:rsid w:val="00EE1966"/>
    <w:rsid w:val="00F1153B"/>
    <w:rsid w:val="00F403F6"/>
    <w:rsid w:val="00F5143E"/>
    <w:rsid w:val="00F649E0"/>
    <w:rsid w:val="00F87C60"/>
    <w:rsid w:val="00FA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AE457-6676-48F8-93A6-C12257AA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customStyle="1" w:styleId="Subsection">
    <w:name w:val="Subsection"/>
    <w:basedOn w:val="Normal"/>
    <w:uiPriority w:val="1"/>
    <w:qFormat/>
    <w:pPr>
      <w:spacing w:before="28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table" w:styleId="TableGrid">
    <w:name w:val="Table Grid"/>
    <w:basedOn w:val="TableNormal"/>
    <w:rsid w:val="002C0CF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675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EBE"/>
    <w:rPr>
      <w:color w:val="39A5B7" w:themeColor="hyperlink"/>
      <w:u w:val="single"/>
    </w:rPr>
  </w:style>
  <w:style w:type="paragraph" w:styleId="NoSpacing">
    <w:name w:val="No Spacing"/>
    <w:uiPriority w:val="1"/>
    <w:qFormat/>
    <w:rsid w:val="00B96705"/>
    <w:pPr>
      <w:spacing w:after="0"/>
    </w:pPr>
    <w:rPr>
      <w:rFonts w:ascii="Calibri" w:eastAsia="Times New Roman" w:hAnsi="Calibri" w:cs="Times New Roman"/>
      <w:color w:val="auto"/>
      <w:sz w:val="22"/>
      <w:szCs w:val="22"/>
      <w:lang w:eastAsia="en-US" w:bidi="en-US"/>
    </w:rPr>
  </w:style>
  <w:style w:type="table" w:customStyle="1" w:styleId="TableGrid1">
    <w:name w:val="Table Grid1"/>
    <w:basedOn w:val="TableNormal"/>
    <w:next w:val="TableGrid"/>
    <w:rsid w:val="00184F09"/>
    <w:pPr>
      <w:spacing w:after="0"/>
    </w:pPr>
    <w:rPr>
      <w:rFonts w:ascii="Times New Roman" w:eastAsia="Times New Roman" w:hAnsi="Times New Roman" w:cs="Times New Roman"/>
      <w:color w:val="auto"/>
      <w:sz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C70324B3C442EE90EB8A6ED6F8E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0CC5C-09E4-49D0-81FC-E985249B1649}"/>
      </w:docPartPr>
      <w:docPartBody>
        <w:p w:rsidR="00EA6DA0" w:rsidRDefault="00034A31">
          <w:pPr>
            <w:pStyle w:val="66C70324B3C442EE90EB8A6ED6F8E313"/>
          </w:pPr>
          <w:r>
            <w:t>[Telephone]</w:t>
          </w:r>
        </w:p>
      </w:docPartBody>
    </w:docPart>
    <w:docPart>
      <w:docPartPr>
        <w:name w:val="CAD62F2E51DB4D3180219831D0E89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FC150-8D88-464E-930E-AA89C2A230FC}"/>
      </w:docPartPr>
      <w:docPartBody>
        <w:p w:rsidR="00EA6DA0" w:rsidRDefault="00034A31">
          <w:pPr>
            <w:pStyle w:val="CAD62F2E51DB4D3180219831D0E89CA7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31"/>
    <w:rsid w:val="00034A31"/>
    <w:rsid w:val="00062772"/>
    <w:rsid w:val="004A0D10"/>
    <w:rsid w:val="00641182"/>
    <w:rsid w:val="009C2A7F"/>
    <w:rsid w:val="00B52E4E"/>
    <w:rsid w:val="00CF0E06"/>
    <w:rsid w:val="00CF66DD"/>
    <w:rsid w:val="00D461F1"/>
    <w:rsid w:val="00EA6DA0"/>
    <w:rsid w:val="00F6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98CCA432374A1686F6CECBFB50CB69">
    <w:name w:val="A098CCA432374A1686F6CECBFB50CB69"/>
  </w:style>
  <w:style w:type="paragraph" w:customStyle="1" w:styleId="0326332944EC45A59123C773CD62C9C4">
    <w:name w:val="0326332944EC45A59123C773CD62C9C4"/>
  </w:style>
  <w:style w:type="paragraph" w:customStyle="1" w:styleId="66C70324B3C442EE90EB8A6ED6F8E313">
    <w:name w:val="66C70324B3C442EE90EB8A6ED6F8E313"/>
  </w:style>
  <w:style w:type="paragraph" w:customStyle="1" w:styleId="CAD62F2E51DB4D3180219831D0E89CA7">
    <w:name w:val="CAD62F2E51DB4D3180219831D0E89CA7"/>
  </w:style>
  <w:style w:type="paragraph" w:customStyle="1" w:styleId="54F3C60FB4104D47AD8A78AA10C5EF7A">
    <w:name w:val="54F3C60FB4104D47AD8A78AA10C5EF7A"/>
  </w:style>
  <w:style w:type="paragraph" w:customStyle="1" w:styleId="3A4CFC572A744CB1B10335AD7F2D0B4F">
    <w:name w:val="3A4CFC572A744CB1B10335AD7F2D0B4F"/>
  </w:style>
  <w:style w:type="paragraph" w:customStyle="1" w:styleId="00E43BC5C3A9495CAD877483174465B4">
    <w:name w:val="00E43BC5C3A9495CAD877483174465B4"/>
  </w:style>
  <w:style w:type="paragraph" w:customStyle="1" w:styleId="8CA353DB844244359560CF966CE29AAE">
    <w:name w:val="8CA353DB844244359560CF966CE29AAE"/>
  </w:style>
  <w:style w:type="paragraph" w:customStyle="1" w:styleId="5A10F69280B94D2D85473CF7723215FF">
    <w:name w:val="5A10F69280B94D2D85473CF7723215F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C66173993641628277672DA3AEA31D">
    <w:name w:val="D3C66173993641628277672DA3AEA31D"/>
  </w:style>
  <w:style w:type="paragraph" w:customStyle="1" w:styleId="2839A6F7C9044401966D483FDA2E84EF">
    <w:name w:val="2839A6F7C9044401966D483FDA2E84EF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74DD4E2F02B7458AB8A5F5A71B42EE5C">
    <w:name w:val="74DD4E2F02B7458AB8A5F5A71B42EE5C"/>
  </w:style>
  <w:style w:type="paragraph" w:customStyle="1" w:styleId="42569B825865449395C97EDDAB6C466C">
    <w:name w:val="42569B825865449395C97EDDAB6C466C"/>
  </w:style>
  <w:style w:type="paragraph" w:customStyle="1" w:styleId="05D9122889844F41B7ECF895B51E9AF2">
    <w:name w:val="05D9122889844F41B7ECF895B51E9AF2"/>
  </w:style>
  <w:style w:type="paragraph" w:customStyle="1" w:styleId="95F3EB58222042AC902FF3FFA7F7EC68">
    <w:name w:val="95F3EB58222042AC902FF3FFA7F7EC68"/>
  </w:style>
  <w:style w:type="paragraph" w:customStyle="1" w:styleId="85AC7C8CFF834551B512DD0DFFDD7B3D">
    <w:name w:val="85AC7C8CFF834551B512DD0DFFDD7B3D"/>
  </w:style>
  <w:style w:type="paragraph" w:customStyle="1" w:styleId="522F6D09F0D246EDA1329906898AB69C">
    <w:name w:val="522F6D09F0D246EDA1329906898AB69C"/>
  </w:style>
  <w:style w:type="paragraph" w:customStyle="1" w:styleId="576F0F3FD718467CA0990C874D6280ED">
    <w:name w:val="576F0F3FD718467CA0990C874D6280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9561214185</CompanyPhone>
  <CompanyFax/>
  <CompanyEmail>gudhateas@gmail.com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9F5E97-1F54-4CE7-A217-501F4F7B7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293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25</cp:revision>
  <cp:lastPrinted>2016-07-04T12:25:00Z</cp:lastPrinted>
  <dcterms:created xsi:type="dcterms:W3CDTF">2016-06-28T00:48:00Z</dcterms:created>
  <dcterms:modified xsi:type="dcterms:W3CDTF">2018-01-13T18:25:00Z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